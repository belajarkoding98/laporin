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15602" w14:textId="5E3445D2" w:rsidR="00E6253C" w:rsidRPr="00FD3518" w:rsidRDefault="004D34FB">
      <w:pPr>
        <w:pStyle w:val="Name"/>
        <w:rPr>
          <w:sz w:val="36"/>
          <w:szCs w:val="36"/>
        </w:rPr>
      </w:pPr>
      <w:r>
        <w:rPr>
          <w:sz w:val="36"/>
          <w:szCs w:val="36"/>
        </w:rPr>
        <w:t>Daftar Riwayat Hidup</w:t>
      </w:r>
    </w:p>
    <w:p w14:paraId="2ED83EB8" w14:textId="3A6422E0" w:rsidR="00822FFD" w:rsidRDefault="000D5441">
      <w:pPr>
        <w:pStyle w:val="ContactInf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0AAD06" wp14:editId="2ABAC2B9">
            <wp:simplePos x="0" y="0"/>
            <wp:positionH relativeFrom="column">
              <wp:posOffset>130175</wp:posOffset>
            </wp:positionH>
            <wp:positionV relativeFrom="paragraph">
              <wp:posOffset>50165</wp:posOffset>
            </wp:positionV>
            <wp:extent cx="1055370" cy="15913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EBC">
        <w:t>Kertayasa, Sindangagung, Kuningan Jawa barat</w:t>
      </w:r>
    </w:p>
    <w:p w14:paraId="49390332" w14:textId="46F393FE" w:rsidR="003877D4" w:rsidRDefault="003877D4">
      <w:pPr>
        <w:pStyle w:val="ContactInfo"/>
      </w:pPr>
      <w:r>
        <w:t>081395654118</w:t>
      </w:r>
    </w:p>
    <w:p w14:paraId="2DD82A98" w14:textId="7445C76F" w:rsidR="00EC436B" w:rsidRDefault="00EC436B">
      <w:pPr>
        <w:pStyle w:val="ContactInfo"/>
      </w:pPr>
      <w:hyperlink r:id="rId9" w:history="1">
        <w:r w:rsidRPr="00A10878">
          <w:rPr>
            <w:rStyle w:val="Hyperlink"/>
          </w:rPr>
          <w:t>0312.rahayu@gmail.com</w:t>
        </w:r>
      </w:hyperlink>
    </w:p>
    <w:p w14:paraId="38EAF528" w14:textId="4554719F" w:rsidR="00822FFD" w:rsidRDefault="004D34FB">
      <w:pPr>
        <w:pStyle w:val="Heading1"/>
      </w:pPr>
      <w:r>
        <w:t>Data diri</w:t>
      </w:r>
    </w:p>
    <w:p w14:paraId="2630B0A4" w14:textId="77777777" w:rsidR="00FD3518" w:rsidRDefault="00FD3518">
      <w:r>
        <w:t>Nama: Sri Rahayu</w:t>
      </w:r>
    </w:p>
    <w:p w14:paraId="34F5570D" w14:textId="645C9F13" w:rsidR="00FD3518" w:rsidRDefault="00124941">
      <w:r>
        <w:t>Tempat, tanggal lahir: jakarta, 03 Desember 1999</w:t>
      </w:r>
    </w:p>
    <w:p w14:paraId="4FF4A4CD" w14:textId="77777777" w:rsidR="00F34BB2" w:rsidRDefault="00F34BB2">
      <w:r>
        <w:t>Jenis kelamin: Perempuan</w:t>
      </w:r>
    </w:p>
    <w:p w14:paraId="4C9A3BB0" w14:textId="77777777" w:rsidR="00F34BB2" w:rsidRDefault="00F34BB2">
      <w:r>
        <w:t>Agama: Islam</w:t>
      </w:r>
    </w:p>
    <w:p w14:paraId="14AF00D9" w14:textId="5A29D93A" w:rsidR="00207F7E" w:rsidRDefault="00207F7E">
      <w:r>
        <w:t>Pendidikan Terakhir: SMA</w:t>
      </w:r>
    </w:p>
    <w:p w14:paraId="2E1CF1AB" w14:textId="3F10AA94" w:rsidR="00822FFD" w:rsidRDefault="004D34FB">
      <w:pPr>
        <w:pStyle w:val="Heading1"/>
      </w:pPr>
      <w:r>
        <w:t>PEngalaman pekerjaan</w:t>
      </w:r>
    </w:p>
    <w:p w14:paraId="277007B6" w14:textId="126D5C99" w:rsidR="00822FFD" w:rsidRDefault="009E474C">
      <w:r>
        <w:t xml:space="preserve">PT Trans </w:t>
      </w:r>
      <w:r w:rsidR="00CE6D83">
        <w:t>Retail Indonesia</w:t>
      </w:r>
    </w:p>
    <w:p w14:paraId="068AB070" w14:textId="0F156647" w:rsidR="00822FFD" w:rsidRDefault="00854F90" w:rsidP="00CC442F">
      <w:r>
        <w:t>Cashier 20</w:t>
      </w:r>
      <w:r w:rsidR="00CC442F">
        <w:t>19-2020</w:t>
      </w:r>
    </w:p>
    <w:sdt>
      <w:sdtPr>
        <w:id w:val="720946933"/>
        <w:placeholder>
          <w:docPart w:val="2BA705AD0E7BE04AAD70D97E43F19B4E"/>
        </w:placeholder>
        <w:temporary/>
        <w:showingPlcHdr/>
        <w15:appearance w15:val="hidden"/>
      </w:sdtPr>
      <w:sdtEndPr/>
      <w:sdtContent>
        <w:p w14:paraId="119F613A" w14:textId="77777777" w:rsidR="00822FFD" w:rsidRDefault="007D508B">
          <w:pPr>
            <w:pStyle w:val="Heading1"/>
          </w:pPr>
          <w:r>
            <w:t>Education</w:t>
          </w:r>
        </w:p>
      </w:sdtContent>
    </w:sdt>
    <w:p w14:paraId="5239D686" w14:textId="28C5C9F7" w:rsidR="002F0D1A" w:rsidRDefault="002F0D1A">
      <w:r>
        <w:t xml:space="preserve">Sd </w:t>
      </w:r>
      <w:r w:rsidR="00D73D2F">
        <w:t xml:space="preserve">Tirtawangunan </w:t>
      </w:r>
      <w:r w:rsidR="00383EA8">
        <w:t>2006-2012</w:t>
      </w:r>
    </w:p>
    <w:p w14:paraId="162A7040" w14:textId="1EDE28B5" w:rsidR="0031697B" w:rsidRDefault="0031697B">
      <w:r>
        <w:t>SmpN 4 Kuningan 2012-</w:t>
      </w:r>
      <w:r w:rsidR="00D73D2F">
        <w:t>2015</w:t>
      </w:r>
    </w:p>
    <w:p w14:paraId="000917D1" w14:textId="220AA903" w:rsidR="00822FFD" w:rsidRDefault="0031697B" w:rsidP="000320E0">
      <w:r>
        <w:t>SmaN 3 Kuningan 2015-2018</w:t>
      </w:r>
    </w:p>
    <w:p w14:paraId="6A85AF1D" w14:textId="29927382" w:rsidR="00822FFD" w:rsidRDefault="00822FFD" w:rsidP="000320E0">
      <w:pPr>
        <w:pStyle w:val="ListBullet"/>
        <w:numPr>
          <w:ilvl w:val="0"/>
          <w:numId w:val="0"/>
        </w:numPr>
        <w:ind w:left="216"/>
      </w:pPr>
    </w:p>
    <w:sectPr w:rsidR="00822FFD">
      <w:headerReference w:type="default" r:id="rId10"/>
      <w:footerReference w:type="default" r:id="rId11"/>
      <w:headerReference w:type="first" r:id="rId12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C6C4C" w14:textId="77777777" w:rsidR="00194EB4" w:rsidRDefault="00194EB4">
      <w:r>
        <w:separator/>
      </w:r>
    </w:p>
  </w:endnote>
  <w:endnote w:type="continuationSeparator" w:id="0">
    <w:p w14:paraId="60766F5D" w14:textId="77777777" w:rsidR="00194EB4" w:rsidRDefault="00194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714A9" w14:textId="77777777" w:rsidR="00822FFD" w:rsidRDefault="007D508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BD543" w14:textId="77777777" w:rsidR="00194EB4" w:rsidRDefault="00194EB4">
      <w:r>
        <w:separator/>
      </w:r>
    </w:p>
  </w:footnote>
  <w:footnote w:type="continuationSeparator" w:id="0">
    <w:p w14:paraId="52CA1612" w14:textId="77777777" w:rsidR="00194EB4" w:rsidRDefault="00194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932F0" w14:textId="77777777" w:rsidR="00822FFD" w:rsidRDefault="007D508B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42FBFA6" wp14:editId="26D82157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BC13566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04566" w14:textId="77777777" w:rsidR="00822FFD" w:rsidRDefault="007D508B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C83DEDF" wp14:editId="7A09E9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5B40AD" w14:textId="77777777" w:rsidR="00822FFD" w:rsidRDefault="00822FF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C83DEDF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95B40AD" w14:textId="77777777" w:rsidR="00822FFD" w:rsidRDefault="00822FFD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B4"/>
    <w:rsid w:val="000320E0"/>
    <w:rsid w:val="00060EBC"/>
    <w:rsid w:val="000D5441"/>
    <w:rsid w:val="00124941"/>
    <w:rsid w:val="00194EB4"/>
    <w:rsid w:val="00207651"/>
    <w:rsid w:val="00207F7E"/>
    <w:rsid w:val="00231BE5"/>
    <w:rsid w:val="002F0D1A"/>
    <w:rsid w:val="0031697B"/>
    <w:rsid w:val="00383EA8"/>
    <w:rsid w:val="003877D4"/>
    <w:rsid w:val="003B2D20"/>
    <w:rsid w:val="004D34FB"/>
    <w:rsid w:val="006B1149"/>
    <w:rsid w:val="006C5814"/>
    <w:rsid w:val="006F7CB4"/>
    <w:rsid w:val="007D508B"/>
    <w:rsid w:val="00822FFD"/>
    <w:rsid w:val="00854F90"/>
    <w:rsid w:val="009E474C"/>
    <w:rsid w:val="00A527CA"/>
    <w:rsid w:val="00CC442F"/>
    <w:rsid w:val="00CC63D4"/>
    <w:rsid w:val="00CE6D83"/>
    <w:rsid w:val="00D2576A"/>
    <w:rsid w:val="00D73D2F"/>
    <w:rsid w:val="00E14E1D"/>
    <w:rsid w:val="00E33A8D"/>
    <w:rsid w:val="00E6253C"/>
    <w:rsid w:val="00E87E1A"/>
    <w:rsid w:val="00EC436B"/>
    <w:rsid w:val="00F34BB2"/>
    <w:rsid w:val="00FD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C8FE1"/>
  <w15:chartTrackingRefBased/>
  <w15:docId w15:val="{E7EAE0DA-92B0-2345-A785-DDE409E1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EC436B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0312.rahayu@gmail.com" TargetMode="Externa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0723092-2F4C-1141-8EB3-40C393A02005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A705AD0E7BE04AAD70D97E43F19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E943C-3CB5-CC49-A33B-4655FB6B0706}"/>
      </w:docPartPr>
      <w:docPartBody>
        <w:p w:rsidR="00000000" w:rsidRDefault="00000000">
          <w:pPr>
            <w:pStyle w:val="2BA705AD0E7BE04AAD70D97E43F19B4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5672599538974F8D5E4F51AC477160">
    <w:name w:val="5E5672599538974F8D5E4F51AC477160"/>
  </w:style>
  <w:style w:type="paragraph" w:customStyle="1" w:styleId="E5514B4097846049BFDE88D1DCC3CFB1">
    <w:name w:val="E5514B4097846049BFDE88D1DCC3CFB1"/>
  </w:style>
  <w:style w:type="paragraph" w:customStyle="1" w:styleId="3F95FF57D54A6A46B2C2B965C8DA82C5">
    <w:name w:val="3F95FF57D54A6A46B2C2B965C8DA82C5"/>
  </w:style>
  <w:style w:type="paragraph" w:customStyle="1" w:styleId="28006948C3314641B2103BCDE39DA7E2">
    <w:name w:val="28006948C3314641B2103BCDE39DA7E2"/>
  </w:style>
  <w:style w:type="paragraph" w:customStyle="1" w:styleId="80C62209C652404487E900A95703853F">
    <w:name w:val="80C62209C652404487E900A95703853F"/>
  </w:style>
  <w:style w:type="paragraph" w:customStyle="1" w:styleId="4E0FC76EBEE9DC4EB136E443634591F2">
    <w:name w:val="4E0FC76EBEE9DC4EB136E443634591F2"/>
  </w:style>
  <w:style w:type="paragraph" w:customStyle="1" w:styleId="A9BB9A77F036A14BB5048DC9CEBEBECE">
    <w:name w:val="A9BB9A77F036A14BB5048DC9CEBEBEC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EAAC900A4BFD1249835FDC55D84E9841">
    <w:name w:val="EAAC900A4BFD1249835FDC55D84E9841"/>
  </w:style>
  <w:style w:type="paragraph" w:customStyle="1" w:styleId="2BA705AD0E7BE04AAD70D97E43F19B4E">
    <w:name w:val="2BA705AD0E7BE04AAD70D97E43F19B4E"/>
  </w:style>
  <w:style w:type="paragraph" w:customStyle="1" w:styleId="6AF3728648CDE04B96CBACC8E0BCA130">
    <w:name w:val="6AF3728648CDE04B96CBACC8E0BCA130"/>
  </w:style>
  <w:style w:type="paragraph" w:customStyle="1" w:styleId="F38849429E61314E8E42054B24716A40">
    <w:name w:val="F38849429E61314E8E42054B24716A40"/>
  </w:style>
  <w:style w:type="paragraph" w:customStyle="1" w:styleId="05238E32AFFAB24EAD0C8EF0815141CA">
    <w:name w:val="05238E32AFFAB24EAD0C8EF0815141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{90723092-2F4C-1141-8EB3-40C393A02005}tf50002018.dotx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0312.rahayu@gmail.com</dc:creator>
  <cp:keywords/>
  <dc:description/>
  <cp:lastModifiedBy>0312.rahayu@gmail.com</cp:lastModifiedBy>
  <cp:revision>2</cp:revision>
  <dcterms:created xsi:type="dcterms:W3CDTF">2022-01-21T06:21:00Z</dcterms:created>
  <dcterms:modified xsi:type="dcterms:W3CDTF">2022-01-21T06:21:00Z</dcterms:modified>
</cp:coreProperties>
</file>